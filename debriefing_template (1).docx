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3C589C" w:rsidRDefault="003C589C"/>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4F7A96" w:rsidTr="004F7A96">
            <w:tc>
              <w:tcPr>
                <w:tcW w:w="9274" w:type="dxa"/>
              </w:tcPr>
              <w:sdt>
                <w:sdtPr>
                  <w:rPr>
                    <w:sz w:val="96"/>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Content>
                  <w:p w:rsidR="004F7A96" w:rsidRDefault="004F7A96" w:rsidP="004F7A96">
                    <w:pPr>
                      <w:pStyle w:val="Titel"/>
                      <w:jc w:val="center"/>
                      <w:rPr>
                        <w:sz w:val="96"/>
                      </w:rPr>
                    </w:pPr>
                    <w:r>
                      <w:rPr>
                        <w:sz w:val="96"/>
                      </w:rPr>
                      <w:t>Uitgeschreven debriefing</w:t>
                    </w:r>
                  </w:p>
                </w:sdtContent>
              </w:sdt>
            </w:tc>
          </w:tr>
          <w:tr w:rsidR="004F7A96" w:rsidTr="004F7A96">
            <w:tc>
              <w:tcPr>
                <w:tcW w:w="0" w:type="auto"/>
                <w:vAlign w:val="bottom"/>
              </w:tcPr>
              <w:sdt>
                <w:sdtPr>
                  <w:rPr>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Content>
                  <w:p w:rsidR="004F7A96" w:rsidRDefault="004F7A96" w:rsidP="004F7A96">
                    <w:pPr>
                      <w:pStyle w:val="Ondertitel"/>
                      <w:jc w:val="center"/>
                      <w:rPr>
                        <w:sz w:val="36"/>
                        <w:szCs w:val="36"/>
                      </w:rPr>
                    </w:pPr>
                    <w:r>
                      <w:rPr>
                        <w:sz w:val="36"/>
                        <w:szCs w:val="36"/>
                      </w:rPr>
                      <w:t>Datum en versie van het document</w:t>
                    </w:r>
                  </w:p>
                </w:sdtContent>
              </w:sdt>
            </w:tc>
          </w:tr>
          <w:tr w:rsidR="004F7A96" w:rsidTr="004F7A96">
            <w:tc>
              <w:tcPr>
                <w:tcW w:w="0" w:type="auto"/>
                <w:vAlign w:val="bottom"/>
              </w:tcPr>
              <w:p w:rsidR="004F7A96" w:rsidRDefault="004F7A96" w:rsidP="004F7A96"/>
            </w:tc>
          </w:tr>
          <w:tr w:rsidR="004F7A96" w:rsidTr="004F7A96">
            <w:tc>
              <w:tcPr>
                <w:tcW w:w="0" w:type="auto"/>
                <w:vAlign w:val="bottom"/>
              </w:tcPr>
              <w:p w:rsidR="004F7A96" w:rsidRDefault="004F7A96" w:rsidP="004F7A96">
                <w:pPr>
                  <w:jc w:val="center"/>
                </w:pPr>
              </w:p>
            </w:tc>
          </w:tr>
          <w:tr w:rsidR="004F7A96" w:rsidTr="004F7A96">
            <w:tc>
              <w:tcPr>
                <w:tcW w:w="0" w:type="auto"/>
                <w:vAlign w:val="bottom"/>
              </w:tcPr>
              <w:p w:rsidR="004F7A96" w:rsidRDefault="004F7A96" w:rsidP="004F7A96">
                <w:pPr>
                  <w:jc w:val="center"/>
                </w:pPr>
              </w:p>
            </w:tc>
          </w:tr>
        </w:tbl>
        <w:p w:rsidR="003C589C" w:rsidRDefault="0036275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rPr>
          <w:sz w:val="52"/>
        </w:rPr>
        <w:alias w:val="Titel"/>
        <w:id w:val="598529223"/>
        <w:placeholder>
          <w:docPart w:val="CE66506BCE3D4899A4BDF872F56A37F7"/>
        </w:placeholder>
        <w:dataBinding w:prefixMappings="xmlns:ns0='http://schemas.openxmlformats.org/package/2006/metadata/core-properties' xmlns:ns1='http://purl.org/dc/elements/1.1/'" w:xpath="/ns0:coreProperties[1]/ns1:title[1]" w:storeItemID="{6C3C8BC8-F283-45AE-878A-BAB7291924A1}"/>
        <w:text/>
      </w:sdtPr>
      <w:sdtContent>
        <w:p w:rsidR="003C589C" w:rsidRDefault="006D7C18">
          <w:pPr>
            <w:pStyle w:val="Titel"/>
          </w:pPr>
          <w:r w:rsidRPr="006D7C18">
            <w:rPr>
              <w:sz w:val="52"/>
            </w:rPr>
            <w:t>Uitgesc</w:t>
          </w:r>
          <w:r>
            <w:rPr>
              <w:sz w:val="52"/>
            </w:rPr>
            <w:t>hreven debriefing</w:t>
          </w:r>
        </w:p>
      </w:sdtContent>
    </w:sdt>
    <w:p w:rsidR="006D7C18" w:rsidRDefault="006D7C18">
      <w:pPr>
        <w:pStyle w:val="Kop1"/>
        <w:rPr>
          <w:rFonts w:asciiTheme="minorHAnsi" w:hAnsiTheme="minorHAnsi"/>
          <w:bCs w:val="0"/>
          <w:i w:val="0"/>
          <w:iCs/>
          <w:color w:val="000000" w:themeColor="text1"/>
          <w:spacing w:val="15"/>
          <w:sz w:val="24"/>
          <w:szCs w:val="24"/>
        </w:rPr>
      </w:pPr>
      <w:bookmarkStart w:id="0" w:name="_GoBack"/>
      <w:bookmarkEnd w:id="0"/>
      <w:r w:rsidRPr="006D7C18">
        <w:rPr>
          <w:rFonts w:asciiTheme="minorHAnsi" w:hAnsiTheme="minorHAnsi"/>
          <w:bCs w:val="0"/>
          <w:i w:val="0"/>
          <w:iCs/>
          <w:color w:val="000000" w:themeColor="text1"/>
          <w:spacing w:val="15"/>
          <w:sz w:val="24"/>
          <w:szCs w:val="24"/>
        </w:rPr>
        <w:t xml:space="preserve">(wat heb je onthouden uit het gesprek) </w:t>
      </w:r>
    </w:p>
    <w:p w:rsidR="003C589C" w:rsidRDefault="003C589C"/>
    <w:p w:rsidR="006D7C18" w:rsidRDefault="006D7C18" w:rsidP="006D7C18">
      <w:r>
        <w:t>Lorem ipsum dolor sit amet, mel vivendum voluptatum no. Id eum rationibus definiebas. Libris gloriatur te sea, mel essent moderatius et. Ea mel habeo lobortis complectitur, ad probo assum consequat usu, ut inani fuisset duo.</w:t>
      </w:r>
    </w:p>
    <w:p w:rsidR="006D7C18" w:rsidRDefault="006D7C18" w:rsidP="006D7C18">
      <w:r>
        <w:t xml:space="preserve">At mei minim affert admodum, essent vivendo cum eu. In hinc modus principes duo, duo salutandi interpretaris ex. Modus periculis repudiare duo no, hinc brute nam ne, in quo soluta laboramus philosophia. </w:t>
      </w:r>
    </w:p>
    <w:p w:rsidR="006D7C18" w:rsidRDefault="006D7C18" w:rsidP="006D7C18">
      <w:r w:rsidRPr="006D7C18">
        <w:rPr>
          <w:rFonts w:asciiTheme="majorHAnsi" w:eastAsiaTheme="majorEastAsia" w:hAnsiTheme="majorHAnsi" w:cstheme="majorBidi"/>
          <w:color w:val="2F5897" w:themeColor="text2"/>
          <w:spacing w:val="5"/>
          <w:kern w:val="28"/>
          <w:sz w:val="52"/>
          <w:szCs w:val="56"/>
          <w14:ligatures w14:val="standardContextual"/>
          <w14:cntxtAlts/>
        </w:rPr>
        <w:t>Wat kan jouw projectteam bieden aan de opdrachtgever?</w:t>
      </w:r>
    </w:p>
    <w:p w:rsidR="006D7C18" w:rsidRDefault="006D7C18" w:rsidP="006D7C18">
      <w:r>
        <w:t>Lorem ipsum dolor sit amet, mel vivendum voluptatum no. Id eum rationibus definiebas. Libris gloriatur te sea, mel essent moderatius et. Ea mel habeo lobortis complectitur, ad probo assum consequat usu, ut inani fuisset duo.</w:t>
      </w:r>
    </w:p>
    <w:p w:rsidR="006D7C18" w:rsidRDefault="006D7C18" w:rsidP="006D7C18">
      <w:r>
        <w:t>At mei minim affert admodum, essent vivendo cum eu. In hinc modus principes duo, duo salutandi interpretaris ex. Modus periculis repudiare duo no, hinc brute nam ne, in quo soluta laboramus philosophia</w:t>
      </w:r>
      <w:r>
        <w:t>.</w:t>
      </w:r>
    </w:p>
    <w:p w:rsidR="006D7C18" w:rsidRDefault="006D7C18" w:rsidP="006D7C18">
      <w:pPr>
        <w:rPr>
          <w:rFonts w:asciiTheme="majorHAnsi" w:eastAsiaTheme="majorEastAsia" w:hAnsiTheme="majorHAnsi" w:cstheme="majorBidi"/>
          <w:color w:val="2F5897" w:themeColor="text2"/>
          <w:spacing w:val="5"/>
          <w:kern w:val="28"/>
          <w:sz w:val="52"/>
          <w:szCs w:val="56"/>
          <w14:ligatures w14:val="standardContextual"/>
          <w14:cntxtAlts/>
        </w:rPr>
      </w:pPr>
      <w:r w:rsidRPr="006D7C18">
        <w:rPr>
          <w:rFonts w:asciiTheme="majorHAnsi" w:eastAsiaTheme="majorEastAsia" w:hAnsiTheme="majorHAnsi" w:cstheme="majorBidi"/>
          <w:color w:val="2F5897" w:themeColor="text2"/>
          <w:spacing w:val="5"/>
          <w:kern w:val="28"/>
          <w:sz w:val="52"/>
          <w:szCs w:val="56"/>
          <w14:ligatures w14:val="standardContextual"/>
          <w14:cntxtAlts/>
        </w:rPr>
        <w:t>Waarmee maken jullie het eindproduct uniek?</w:t>
      </w:r>
    </w:p>
    <w:p w:rsidR="006D7C18" w:rsidRDefault="006D7C18" w:rsidP="006D7C18">
      <w:r>
        <w:t>Lorem ipsum dolor sit amet, mel vivendum voluptatum no. Id eum rationibus definiebas. Libris gloriatur te sea, mel essent moderatius et. Ea mel habeo lobortis complectitur, ad probo assum consequat usu, ut inani fuisset duo.</w:t>
      </w:r>
    </w:p>
    <w:p w:rsidR="006D7C18" w:rsidRDefault="006D7C18" w:rsidP="006D7C18">
      <w:r>
        <w:t>At mei minim affert admodum, essent vivendo cum eu. In hinc modus principes duo, duo salutandi interpretaris ex. Modus periculis repudiare duo no, hinc brute nam ne, in quo soluta laboramus philosophia. Brute inani labores eos an, ad diam urbanitas est. Mei ne cibo temporibus congue has no.</w:t>
      </w:r>
    </w:p>
    <w:p w:rsidR="006D7C18" w:rsidRDefault="006D7C18" w:rsidP="006D7C18"/>
    <w:sectPr w:rsidR="006D7C18">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754" w:rsidRDefault="00362754">
      <w:pPr>
        <w:spacing w:after="0" w:line="240" w:lineRule="auto"/>
      </w:pPr>
      <w:r>
        <w:separator/>
      </w:r>
    </w:p>
  </w:endnote>
  <w:endnote w:type="continuationSeparator" w:id="0">
    <w:p w:rsidR="00362754" w:rsidRDefault="00362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Adobe Fangsong Std R"/>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89C" w:rsidRDefault="003C589C">
    <w:pPr>
      <w:jc w:val="right"/>
    </w:pPr>
  </w:p>
  <w:p w:rsidR="003C589C" w:rsidRDefault="0036275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3C589C" w:rsidRDefault="00362754">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F0D08B"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C589C" w:rsidRDefault="003C589C">
    <w:pPr>
      <w:pStyle w:val="Geenafstand"/>
      <w:rPr>
        <w:sz w:val="2"/>
        <w:szCs w:val="2"/>
      </w:rPr>
    </w:pPr>
  </w:p>
  <w:p w:rsidR="003C589C" w:rsidRDefault="003C589C"/>
  <w:p w:rsidR="003C589C" w:rsidRDefault="003C589C"/>
  <w:p w:rsidR="003C589C" w:rsidRDefault="003C589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89C" w:rsidRDefault="003C589C">
    <w:pP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754" w:rsidRDefault="00362754">
      <w:pPr>
        <w:spacing w:after="0" w:line="240" w:lineRule="auto"/>
      </w:pPr>
      <w:r>
        <w:separator/>
      </w:r>
    </w:p>
  </w:footnote>
  <w:footnote w:type="continuationSeparator" w:id="0">
    <w:p w:rsidR="00362754" w:rsidRDefault="00362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3C589C" w:rsidRDefault="006D7C18">
        <w:pPr>
          <w:spacing w:after="0"/>
          <w:jc w:val="center"/>
          <w:rPr>
            <w:color w:val="E4E9EF" w:themeColor="background2"/>
          </w:rPr>
        </w:pPr>
        <w:r>
          <w:rPr>
            <w:color w:val="6076B4" w:themeColor="accent1"/>
          </w:rPr>
          <w:t>Uitgeschreven debriefing</w:t>
        </w:r>
      </w:p>
    </w:sdtContent>
  </w:sdt>
  <w:p w:rsidR="003C589C" w:rsidRDefault="00362754">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33B5C"/>
    <w:multiLevelType w:val="multilevel"/>
    <w:tmpl w:val="0B147B86"/>
    <w:lvl w:ilvl="0">
      <w:start w:val="19"/>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18"/>
    <w:rsid w:val="00362754"/>
    <w:rsid w:val="003C589C"/>
    <w:rsid w:val="004F7A96"/>
    <w:rsid w:val="006D7C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ACE04"/>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66506BCE3D4899A4BDF872F56A37F7"/>
        <w:category>
          <w:name w:val="Algemeen"/>
          <w:gallery w:val="placeholder"/>
        </w:category>
        <w:types>
          <w:type w:val="bbPlcHdr"/>
        </w:types>
        <w:behaviors>
          <w:behavior w:val="content"/>
        </w:behaviors>
        <w:guid w:val="{614A2EA4-168C-45B0-89D0-5A5A80D98B82}"/>
      </w:docPartPr>
      <w:docPartBody>
        <w:p w:rsidR="00000000" w:rsidRDefault="00B02AFA">
          <w:pPr>
            <w:pStyle w:val="CE66506BCE3D4899A4BDF872F56A37F7"/>
          </w:pPr>
          <w:r>
            <w:rPr>
              <w:rFonts w:asciiTheme="majorHAnsi" w:eastAsiaTheme="majorEastAsia" w:hAnsiTheme="majorHAnsi" w:cstheme="majorBidi"/>
              <w:sz w:val="80"/>
              <w:szCs w:val="80"/>
            </w:rPr>
            <w:t>[Geef de titel van het document op]</w:t>
          </w:r>
        </w:p>
      </w:docPartBody>
    </w:docPart>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000000"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000000"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Adobe Fangsong Std R"/>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62D"/>
    <w:rsid w:val="005E562D"/>
    <w:rsid w:val="00B02A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E66506BCE3D4899A4BDF872F56A37F7">
    <w:name w:val="CE66506BCE3D4899A4BDF872F56A37F7"/>
  </w:style>
  <w:style w:type="paragraph" w:customStyle="1" w:styleId="4CD1BC3D9FD54C87915EA1A57C24B79C">
    <w:name w:val="4CD1BC3D9FD54C87915EA1A57C24B79C"/>
  </w:style>
  <w:style w:type="paragraph" w:customStyle="1" w:styleId="CA81C7C634C34177B04E2FB7ED7C9D85">
    <w:name w:val="CA81C7C634C34177B04E2FB7ED7C9D85"/>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EF86F3AE1973491ABFE60899238F0E85">
    <w:name w:val="EF86F3AE1973491ABFE60899238F0E85"/>
  </w:style>
  <w:style w:type="paragraph" w:customStyle="1" w:styleId="E8EB8EF12263444EB09B26D6105F065F">
    <w:name w:val="E8EB8EF12263444EB09B26D6105F065F"/>
    <w:rsid w:val="005E562D"/>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D787DB2B-10B9-4DD1-A329-CC40919E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5</TotalTime>
  <Pages>2</Pages>
  <Words>248</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Uitgeschreven debriefing</dc:title>
  <dc:subject>Datum en versie van het document</dc:subject>
  <dc:creator>Docent</dc:creator>
  <cp:keywords/>
  <cp:lastModifiedBy>Docent</cp:lastModifiedBy>
  <cp:revision>2</cp:revision>
  <cp:lastPrinted>2009-08-05T20:41:00Z</cp:lastPrinted>
  <dcterms:created xsi:type="dcterms:W3CDTF">2017-11-08T14:42:00Z</dcterms:created>
  <dcterms:modified xsi:type="dcterms:W3CDTF">2017-11-08T14:47:00Z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